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2118AB9E" w14:textId="77777777" w:rsidTr="001740E5">
        <w:trPr>
          <w:trHeight w:val="821"/>
        </w:trPr>
        <w:tc>
          <w:tcPr>
            <w:tcW w:w="5013" w:type="dxa"/>
            <w:vAlign w:val="bottom"/>
          </w:tcPr>
          <w:p w14:paraId="509E44A3" w14:textId="64D7CF7F" w:rsidR="00C84833" w:rsidRDefault="00000000" w:rsidP="00C84833">
            <w:pPr>
              <w:pStyle w:val="Title"/>
            </w:pPr>
            <w:sdt>
              <w:sdtPr>
                <w:rPr>
                  <w:sz w:val="56"/>
                  <w:szCs w:val="52"/>
                </w:rPr>
                <w:alias w:val="Enter first name:"/>
                <w:tag w:val="Enter first name:"/>
                <w:id w:val="1306818671"/>
                <w:placeholder>
                  <w:docPart w:val="4675C03143AF4DE2A77DE10ED2946325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Content>
                <w:r w:rsidR="006976D7" w:rsidRPr="00B6655E">
                  <w:rPr>
                    <w:sz w:val="56"/>
                    <w:szCs w:val="52"/>
                  </w:rPr>
                  <w:t>TJ</w:t>
                </w:r>
              </w:sdtContent>
            </w:sdt>
            <w:r w:rsidR="00D92B95" w:rsidRPr="00B6655E">
              <w:rPr>
                <w:sz w:val="56"/>
                <w:szCs w:val="52"/>
              </w:rPr>
              <w:br/>
            </w:r>
            <w:sdt>
              <w:sdtPr>
                <w:rPr>
                  <w:sz w:val="56"/>
                  <w:szCs w:val="52"/>
                </w:rPr>
                <w:alias w:val="Enter last name:"/>
                <w:tag w:val="Enter last name:"/>
                <w:id w:val="-1656595288"/>
                <w:placeholder>
                  <w:docPart w:val="2496CDDF93D64FB18F56F0ED6397A332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Content>
                <w:r w:rsidR="006976D7" w:rsidRPr="00B6655E">
                  <w:rPr>
                    <w:sz w:val="56"/>
                    <w:szCs w:val="52"/>
                  </w:rPr>
                  <w:t>Clement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E5096C" w:rsidRPr="009D0878" w14:paraId="44724166" w14:textId="77777777" w:rsidTr="00E5096C">
              <w:sdt>
                <w:sdtPr>
                  <w:alias w:val="Enter phone:"/>
                  <w:tag w:val="Enter phone:"/>
                  <w:id w:val="-885725169"/>
                  <w:placeholder>
                    <w:docPart w:val="07EB2F5424BB43FA8A80E41C8F20FB37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3929" w:type="dxa"/>
                      <w:tcMar>
                        <w:top w:w="0" w:type="dxa"/>
                        <w:left w:w="720" w:type="dxa"/>
                        <w:right w:w="29" w:type="dxa"/>
                      </w:tcMar>
                    </w:tcPr>
                    <w:p w14:paraId="62BC088A" w14:textId="7520F719" w:rsidR="00E5096C" w:rsidRPr="009D0878" w:rsidRDefault="00E5096C" w:rsidP="004E2970">
                      <w:pPr>
                        <w:pStyle w:val="ContactInfo"/>
                      </w:pPr>
                      <w:r>
                        <w:t>(541)418-2542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62A08DF1" w14:textId="54293B49" w:rsidR="00E5096C" w:rsidRPr="009D0878" w:rsidRDefault="00E5096C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CD434CA" wp14:editId="03F9F7FD">
                            <wp:extent cx="109728" cy="109728"/>
                            <wp:effectExtent l="0" t="0" r="5080" b="5080"/>
                            <wp:docPr id="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0A7FAAD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E5096C" w:rsidRPr="009D0878" w14:paraId="614D6B94" w14:textId="77777777" w:rsidTr="00E5096C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6E43C0A4" w14:textId="51DF2BE3" w:rsidR="00E5096C" w:rsidRPr="009D0878" w:rsidRDefault="00000000" w:rsidP="00932D92">
                  <w:pPr>
                    <w:pStyle w:val="ContactInfo"/>
                  </w:pPr>
                  <w:hyperlink r:id="rId9" w:history="1">
                    <w:r w:rsidR="00E5096C" w:rsidRPr="00D32D88">
                      <w:rPr>
                        <w:rStyle w:val="Hyperlink"/>
                      </w:rPr>
                      <w:t>Tj.Clement0@gmail.com</w:t>
                    </w:r>
                  </w:hyperlink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38424492" w14:textId="3161AFA9" w:rsidR="00E5096C" w:rsidRPr="009D0878" w:rsidRDefault="00E5096C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B9CA902" wp14:editId="140C7790">
                            <wp:extent cx="137160" cy="91440"/>
                            <wp:effectExtent l="0" t="0" r="0" b="3810"/>
                            <wp:docPr id="2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129037C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E5096C" w:rsidRPr="009D0878" w14:paraId="19A56527" w14:textId="77777777" w:rsidTr="00E5096C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72250519" w14:textId="3A6B82AF" w:rsidR="00E5096C" w:rsidRPr="009D0878" w:rsidRDefault="00000000" w:rsidP="00932D92">
                  <w:pPr>
                    <w:pStyle w:val="ContactInfo"/>
                  </w:pPr>
                  <w:hyperlink r:id="rId10" w:history="1">
                    <w:r w:rsidR="009333B9" w:rsidRPr="00D52B99">
                      <w:rPr>
                        <w:rStyle w:val="Hyperlink"/>
                      </w:rPr>
                      <w:t>https://github.com/ClementTJ-FS</w:t>
                    </w:r>
                  </w:hyperlink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11418559" w14:textId="07806217" w:rsidR="00E5096C" w:rsidRPr="009D0878" w:rsidRDefault="00E5096C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33FC9A5" wp14:editId="2127AF1C">
                            <wp:extent cx="118872" cy="118872"/>
                            <wp:effectExtent l="0" t="0" r="0" b="0"/>
                            <wp:docPr id="3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AD2B0D4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zoFQOrEUAAClawAADgAAAAAAAAAAAAAAAAAu&#10;AgAAZHJzL2Uyb0RvYy54bWxQSwECLQAUAAYACAAAACEAhqgpLtoAAAADAQAADwAAAAAAAAAAAAAA&#10;AAALFwAAZHJzL2Rvd25yZXYueG1sUEsFBgAAAAAEAAQA8wAAABI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E5096C" w:rsidRPr="009D0878" w14:paraId="5919F5B3" w14:textId="77777777" w:rsidTr="00E5096C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79263705" w14:textId="0A759BCB" w:rsidR="00E5096C" w:rsidRPr="009D0878" w:rsidRDefault="00E5096C" w:rsidP="00932D92">
                  <w:pPr>
                    <w:pStyle w:val="ContactInfo"/>
                  </w:pP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4A19C150" w14:textId="5CE66D52" w:rsidR="00E5096C" w:rsidRPr="009D0878" w:rsidRDefault="00E5096C" w:rsidP="00932D92">
                  <w:pPr>
                    <w:pStyle w:val="Icons"/>
                  </w:pPr>
                </w:p>
              </w:tc>
            </w:tr>
            <w:tr w:rsidR="00E5096C" w:rsidRPr="009D0878" w14:paraId="04C7FBFB" w14:textId="77777777" w:rsidTr="00E5096C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53F3B37C" w14:textId="20E0B452" w:rsidR="00E5096C" w:rsidRPr="009D0878" w:rsidRDefault="00E5096C" w:rsidP="00932D92">
                  <w:pPr>
                    <w:pStyle w:val="ContactInfo"/>
                  </w:pP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4739859F" w14:textId="26839465" w:rsidR="00E5096C" w:rsidRPr="009D0878" w:rsidRDefault="00E5096C" w:rsidP="00932D92">
                  <w:pPr>
                    <w:pStyle w:val="Icons"/>
                  </w:pPr>
                </w:p>
              </w:tc>
            </w:tr>
          </w:tbl>
          <w:p w14:paraId="071A9026" w14:textId="77777777" w:rsidR="00D92B95" w:rsidRDefault="00D92B95" w:rsidP="009D3336">
            <w:pPr>
              <w:pStyle w:val="Header"/>
            </w:pPr>
          </w:p>
        </w:tc>
      </w:tr>
    </w:tbl>
    <w:p w14:paraId="4A7C8D83" w14:textId="2FE1FBF8" w:rsidR="00C43D65" w:rsidRPr="009333B9" w:rsidRDefault="00F04BCA">
      <w:pPr>
        <w:rPr>
          <w:sz w:val="24"/>
          <w:szCs w:val="24"/>
        </w:rPr>
      </w:pPr>
      <w:r w:rsidRPr="009333B9">
        <w:rPr>
          <w:sz w:val="24"/>
          <w:szCs w:val="24"/>
        </w:rPr>
        <w:t xml:space="preserve">As a web developer, my objective in the industry is to help create the best user experiences possible for the </w:t>
      </w:r>
      <w:r w:rsidR="00794D4A" w:rsidRPr="009333B9">
        <w:rPr>
          <w:sz w:val="24"/>
          <w:szCs w:val="24"/>
        </w:rPr>
        <w:t>client. Also,</w:t>
      </w:r>
      <w:r w:rsidRPr="009333B9">
        <w:rPr>
          <w:sz w:val="24"/>
          <w:szCs w:val="24"/>
        </w:rPr>
        <w:t xml:space="preserve"> to work alongside my co-workers to gain knowledge, experience, and </w:t>
      </w:r>
      <w:r w:rsidR="00794D4A" w:rsidRPr="009333B9">
        <w:rPr>
          <w:sz w:val="24"/>
          <w:szCs w:val="24"/>
        </w:rPr>
        <w:t>to keep learning new skills.</w:t>
      </w:r>
    </w:p>
    <w:p w14:paraId="274DAE83" w14:textId="77777777" w:rsidR="00AD13CB" w:rsidRDefault="00000000" w:rsidP="00AD13CB">
      <w:pPr>
        <w:pStyle w:val="Heading1"/>
      </w:pPr>
      <w:sdt>
        <w:sdtPr>
          <w:alias w:val="Skills:"/>
          <w:tag w:val="Skills:"/>
          <w:id w:val="-891506033"/>
          <w:placeholder>
            <w:docPart w:val="AF36892A9F4F472EB9265F57EBBAE3E7"/>
          </w:placeholder>
          <w:temporary/>
          <w:showingPlcHdr/>
          <w15:appearance w15:val="hidden"/>
        </w:sdtPr>
        <w:sdtContent>
          <w:r w:rsidR="004937AE" w:rsidRPr="001740E5">
            <w:rPr>
              <w:sz w:val="32"/>
            </w:rPr>
            <w:t>Skills</w:t>
          </w:r>
        </w:sdtContent>
      </w:sdt>
    </w:p>
    <w:tbl>
      <w:tblPr>
        <w:tblStyle w:val="TableGrid"/>
        <w:tblW w:w="503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710"/>
        <w:gridCol w:w="4710"/>
      </w:tblGrid>
      <w:tr w:rsidR="005B1D68" w:rsidRPr="002D658A" w14:paraId="0EC1BACA" w14:textId="77777777" w:rsidTr="00B6655E">
        <w:trPr>
          <w:trHeight w:val="1721"/>
        </w:trPr>
        <w:tc>
          <w:tcPr>
            <w:tcW w:w="4710" w:type="dxa"/>
          </w:tcPr>
          <w:p w14:paraId="6A2C9BD9" w14:textId="13E78464" w:rsidR="005B1D68" w:rsidRPr="009333B9" w:rsidRDefault="004B6E1E" w:rsidP="004B6E1E">
            <w:pPr>
              <w:pStyle w:val="ListBulle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9333B9">
              <w:rPr>
                <w:sz w:val="24"/>
                <w:szCs w:val="24"/>
              </w:rPr>
              <w:t>HTML</w:t>
            </w:r>
          </w:p>
          <w:p w14:paraId="325BD833" w14:textId="77777777" w:rsidR="00752315" w:rsidRPr="009333B9" w:rsidRDefault="004B6E1E" w:rsidP="004B6E1E">
            <w:pPr>
              <w:pStyle w:val="ListBulle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9333B9">
              <w:rPr>
                <w:sz w:val="24"/>
                <w:szCs w:val="24"/>
              </w:rPr>
              <w:t>CSS</w:t>
            </w:r>
          </w:p>
          <w:p w14:paraId="6F5CF33A" w14:textId="77777777" w:rsidR="004B6E1E" w:rsidRPr="009333B9" w:rsidRDefault="004B6E1E" w:rsidP="004B6E1E">
            <w:pPr>
              <w:pStyle w:val="ListBulle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9333B9">
              <w:rPr>
                <w:sz w:val="24"/>
                <w:szCs w:val="24"/>
              </w:rPr>
              <w:t>JavaScript</w:t>
            </w:r>
          </w:p>
          <w:p w14:paraId="17098DFC" w14:textId="7712AEE8" w:rsidR="004B6E1E" w:rsidRPr="009333B9" w:rsidRDefault="004B6E1E" w:rsidP="004B6E1E">
            <w:pPr>
              <w:pStyle w:val="ListBulle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9333B9">
              <w:rPr>
                <w:sz w:val="24"/>
                <w:szCs w:val="24"/>
              </w:rPr>
              <w:t>React</w:t>
            </w:r>
            <w:r w:rsidR="00794D4A" w:rsidRPr="009333B9">
              <w:rPr>
                <w:sz w:val="24"/>
                <w:szCs w:val="24"/>
              </w:rPr>
              <w:t>/Redux</w:t>
            </w:r>
          </w:p>
          <w:p w14:paraId="19B66D17" w14:textId="77777777" w:rsidR="00D77E6B" w:rsidRPr="009333B9" w:rsidRDefault="00D77E6B" w:rsidP="004B6E1E">
            <w:pPr>
              <w:pStyle w:val="ListBulle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9333B9">
              <w:rPr>
                <w:sz w:val="24"/>
                <w:szCs w:val="24"/>
              </w:rPr>
              <w:t>Bootstrap</w:t>
            </w:r>
          </w:p>
          <w:p w14:paraId="4FF687F8" w14:textId="77777777" w:rsidR="00794D4A" w:rsidRDefault="00794D4A" w:rsidP="004B6E1E">
            <w:pPr>
              <w:pStyle w:val="ListBulle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9333B9">
              <w:rPr>
                <w:sz w:val="24"/>
                <w:szCs w:val="24"/>
              </w:rPr>
              <w:t>Adobe XD</w:t>
            </w:r>
          </w:p>
          <w:p w14:paraId="4C63BFE1" w14:textId="75BBCB6E" w:rsidR="00F14109" w:rsidRPr="009333B9" w:rsidRDefault="00F14109" w:rsidP="004B6E1E">
            <w:pPr>
              <w:pStyle w:val="ListBulle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Adobe Illustrator</w:t>
            </w:r>
          </w:p>
        </w:tc>
        <w:tc>
          <w:tcPr>
            <w:tcW w:w="4710" w:type="dxa"/>
            <w:tcMar>
              <w:left w:w="360" w:type="dxa"/>
              <w:right w:w="0" w:type="dxa"/>
            </w:tcMar>
          </w:tcPr>
          <w:p w14:paraId="037A685B" w14:textId="6DC23E3E" w:rsidR="00752315" w:rsidRPr="009333B9" w:rsidRDefault="004B6E1E" w:rsidP="00BC7376">
            <w:pPr>
              <w:pStyle w:val="ListBullet"/>
              <w:rPr>
                <w:sz w:val="24"/>
                <w:szCs w:val="24"/>
              </w:rPr>
            </w:pPr>
            <w:r w:rsidRPr="009333B9">
              <w:rPr>
                <w:sz w:val="24"/>
                <w:szCs w:val="24"/>
              </w:rPr>
              <w:t>Express</w:t>
            </w:r>
          </w:p>
          <w:p w14:paraId="1E4A1DE1" w14:textId="6FD9F80A" w:rsidR="00752315" w:rsidRDefault="004B6E1E" w:rsidP="00BC7376">
            <w:pPr>
              <w:pStyle w:val="ListBullet"/>
              <w:rPr>
                <w:sz w:val="24"/>
                <w:szCs w:val="24"/>
              </w:rPr>
            </w:pPr>
            <w:r w:rsidRPr="009333B9">
              <w:rPr>
                <w:sz w:val="24"/>
                <w:szCs w:val="24"/>
              </w:rPr>
              <w:t>NodeJS</w:t>
            </w:r>
          </w:p>
          <w:p w14:paraId="180D9571" w14:textId="70E421A8" w:rsidR="00F14109" w:rsidRPr="009333B9" w:rsidRDefault="00F14109" w:rsidP="00BC7376">
            <w:pPr>
              <w:pStyle w:val="ListBulle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Sequelize</w:t>
            </w:r>
            <w:proofErr w:type="spellEnd"/>
          </w:p>
          <w:p w14:paraId="5CBA65F7" w14:textId="77777777" w:rsidR="004B6E1E" w:rsidRPr="009333B9" w:rsidRDefault="004B6E1E" w:rsidP="00BC7376">
            <w:pPr>
              <w:pStyle w:val="ListBullet"/>
              <w:rPr>
                <w:sz w:val="24"/>
                <w:szCs w:val="24"/>
              </w:rPr>
            </w:pPr>
            <w:r w:rsidRPr="009333B9">
              <w:rPr>
                <w:sz w:val="24"/>
                <w:szCs w:val="24"/>
              </w:rPr>
              <w:t>MySQL</w:t>
            </w:r>
          </w:p>
          <w:p w14:paraId="3435996F" w14:textId="77777777" w:rsidR="004B6E1E" w:rsidRPr="009333B9" w:rsidRDefault="004B6E1E" w:rsidP="00BC7376">
            <w:pPr>
              <w:pStyle w:val="ListBullet"/>
              <w:rPr>
                <w:sz w:val="24"/>
                <w:szCs w:val="24"/>
              </w:rPr>
            </w:pPr>
            <w:r w:rsidRPr="009333B9">
              <w:rPr>
                <w:sz w:val="24"/>
                <w:szCs w:val="24"/>
              </w:rPr>
              <w:t>MongoDB</w:t>
            </w:r>
          </w:p>
          <w:p w14:paraId="2C9E19A0" w14:textId="77777777" w:rsidR="00D77E6B" w:rsidRPr="009333B9" w:rsidRDefault="00D77E6B" w:rsidP="00BC7376">
            <w:pPr>
              <w:pStyle w:val="ListBullet"/>
              <w:rPr>
                <w:sz w:val="24"/>
                <w:szCs w:val="24"/>
              </w:rPr>
            </w:pPr>
            <w:r w:rsidRPr="009333B9">
              <w:rPr>
                <w:sz w:val="24"/>
                <w:szCs w:val="24"/>
              </w:rPr>
              <w:t>RESTful APIs</w:t>
            </w:r>
          </w:p>
          <w:p w14:paraId="0A02213C" w14:textId="27F56D25" w:rsidR="00794D4A" w:rsidRPr="009333B9" w:rsidRDefault="00794D4A" w:rsidP="00BC7376">
            <w:pPr>
              <w:pStyle w:val="ListBullet"/>
              <w:rPr>
                <w:sz w:val="24"/>
                <w:szCs w:val="24"/>
              </w:rPr>
            </w:pPr>
            <w:r w:rsidRPr="009333B9">
              <w:rPr>
                <w:sz w:val="24"/>
                <w:szCs w:val="24"/>
              </w:rPr>
              <w:t>Git/</w:t>
            </w:r>
            <w:r w:rsidR="00DB1167" w:rsidRPr="009333B9">
              <w:rPr>
                <w:sz w:val="24"/>
                <w:szCs w:val="24"/>
              </w:rPr>
              <w:t>GitHub</w:t>
            </w:r>
          </w:p>
        </w:tc>
      </w:tr>
    </w:tbl>
    <w:p w14:paraId="2847599B" w14:textId="31B1F431" w:rsidR="00D413F9" w:rsidRPr="00D413F9" w:rsidRDefault="00D413F9" w:rsidP="001740E5">
      <w:pPr>
        <w:spacing w:after="0"/>
      </w:pPr>
    </w:p>
    <w:p w14:paraId="5445531E" w14:textId="77777777" w:rsidR="0070237E" w:rsidRDefault="00000000" w:rsidP="00725CB5">
      <w:pPr>
        <w:pStyle w:val="Heading1"/>
      </w:pPr>
      <w:sdt>
        <w:sdtPr>
          <w:alias w:val="Education:"/>
          <w:tag w:val="Education:"/>
          <w:id w:val="543866955"/>
          <w:placeholder>
            <w:docPart w:val="58D3992C07F44D239BC6D647E6708A57"/>
          </w:placeholder>
          <w:temporary/>
          <w:showingPlcHdr/>
          <w15:appearance w15:val="hidden"/>
        </w:sdtPr>
        <w:sdtContent>
          <w:r w:rsidR="0070237E" w:rsidRPr="001740E5">
            <w:rPr>
              <w:sz w:val="32"/>
            </w:rPr>
            <w:t>Education</w:t>
          </w:r>
        </w:sdtContent>
      </w:sdt>
    </w:p>
    <w:p w14:paraId="02928E81" w14:textId="13699B66" w:rsidR="0070237E" w:rsidRDefault="00DB1167" w:rsidP="0070237E">
      <w:pPr>
        <w:pStyle w:val="Heading3"/>
      </w:pPr>
      <w:r>
        <w:t xml:space="preserve">May 2020 - </w:t>
      </w:r>
      <w:r w:rsidR="002D658A">
        <w:t>September</w:t>
      </w:r>
      <w:r w:rsidR="0070237E">
        <w:t xml:space="preserve"> </w:t>
      </w:r>
      <w:r w:rsidR="002D658A">
        <w:t>2022</w:t>
      </w:r>
    </w:p>
    <w:p w14:paraId="4B718DDB" w14:textId="5C621970" w:rsidR="0070237E" w:rsidRPr="00B6655E" w:rsidRDefault="002D658A" w:rsidP="00513EFC">
      <w:pPr>
        <w:pStyle w:val="Heading2"/>
        <w:rPr>
          <w:sz w:val="28"/>
          <w:szCs w:val="24"/>
        </w:rPr>
      </w:pPr>
      <w:bookmarkStart w:id="0" w:name="_Hlk114313746"/>
      <w:r w:rsidRPr="00B6655E">
        <w:rPr>
          <w:sz w:val="28"/>
          <w:szCs w:val="24"/>
        </w:rPr>
        <w:t>Web Design and Development B.S.</w:t>
      </w:r>
      <w:r w:rsidR="00E03F71" w:rsidRPr="00B6655E">
        <w:rPr>
          <w:sz w:val="28"/>
          <w:szCs w:val="24"/>
        </w:rPr>
        <w:t xml:space="preserve"> </w:t>
      </w:r>
      <w:r w:rsidR="0095272C" w:rsidRPr="00B6655E">
        <w:rPr>
          <w:sz w:val="28"/>
          <w:szCs w:val="24"/>
        </w:rPr>
        <w:t>/</w:t>
      </w:r>
      <w:bookmarkEnd w:id="0"/>
      <w:r w:rsidR="0070237E" w:rsidRPr="00B6655E">
        <w:rPr>
          <w:color w:val="000000" w:themeColor="text1"/>
          <w:sz w:val="28"/>
          <w:szCs w:val="24"/>
        </w:rPr>
        <w:t xml:space="preserve"> </w:t>
      </w:r>
      <w:r w:rsidRPr="00B6655E">
        <w:rPr>
          <w:rStyle w:val="Emphasis"/>
          <w:color w:val="000000" w:themeColor="text1"/>
          <w:sz w:val="28"/>
          <w:szCs w:val="24"/>
        </w:rPr>
        <w:t>Full Sail University</w:t>
      </w:r>
    </w:p>
    <w:p w14:paraId="19637BFB" w14:textId="707C6160" w:rsidR="0070237E" w:rsidRPr="001740E5" w:rsidRDefault="002D658A" w:rsidP="0070237E">
      <w:pPr>
        <w:rPr>
          <w:sz w:val="24"/>
          <w:szCs w:val="24"/>
        </w:rPr>
      </w:pPr>
      <w:r w:rsidRPr="001740E5">
        <w:rPr>
          <w:sz w:val="24"/>
          <w:szCs w:val="24"/>
        </w:rPr>
        <w:t>3.9 GPA</w:t>
      </w:r>
    </w:p>
    <w:p w14:paraId="0AAB9C79" w14:textId="13F940C3" w:rsidR="009333B9" w:rsidRPr="00B6655E" w:rsidRDefault="009333B9" w:rsidP="00434074">
      <w:pPr>
        <w:pStyle w:val="Heading1"/>
        <w:rPr>
          <w:sz w:val="32"/>
          <w:szCs w:val="28"/>
        </w:rPr>
      </w:pPr>
      <w:r w:rsidRPr="00B6655E">
        <w:rPr>
          <w:sz w:val="32"/>
          <w:szCs w:val="28"/>
        </w:rPr>
        <w:t>Experience/Projects</w:t>
      </w:r>
    </w:p>
    <w:p w14:paraId="5C3644F7" w14:textId="4242F875" w:rsidR="00E4158B" w:rsidRDefault="00B6655E" w:rsidP="00B6655E">
      <w:pPr>
        <w:pStyle w:val="Heading3"/>
      </w:pPr>
      <w:r>
        <w:t>July 1 – August 31, 2022</w:t>
      </w:r>
    </w:p>
    <w:p w14:paraId="1E426BD9" w14:textId="63B490F3" w:rsidR="00B6655E" w:rsidRPr="00B6655E" w:rsidRDefault="00B6655E" w:rsidP="00B6655E">
      <w:pPr>
        <w:pStyle w:val="Heading2"/>
        <w:rPr>
          <w:color w:val="000000" w:themeColor="text1"/>
          <w:sz w:val="28"/>
          <w:szCs w:val="24"/>
        </w:rPr>
      </w:pPr>
      <w:r w:rsidRPr="00B6655E">
        <w:rPr>
          <w:sz w:val="28"/>
          <w:szCs w:val="24"/>
        </w:rPr>
        <w:t xml:space="preserve">Fight Finder / </w:t>
      </w:r>
      <w:hyperlink r:id="rId11" w:history="1">
        <w:r w:rsidRPr="00BF60F6">
          <w:rPr>
            <w:rStyle w:val="Hyperlink"/>
            <w:color w:val="000000" w:themeColor="text1"/>
            <w:sz w:val="28"/>
            <w:szCs w:val="24"/>
          </w:rPr>
          <w:t>Live</w:t>
        </w:r>
      </w:hyperlink>
    </w:p>
    <w:p w14:paraId="26226CF7" w14:textId="63083623" w:rsidR="00B6655E" w:rsidRDefault="001740E5" w:rsidP="00B6655E">
      <w:pPr>
        <w:pStyle w:val="ListBullet"/>
      </w:pPr>
      <w:r>
        <w:t xml:space="preserve">Uses PostgreSQL DB, </w:t>
      </w:r>
      <w:proofErr w:type="spellStart"/>
      <w:r>
        <w:t>Sequelize</w:t>
      </w:r>
      <w:proofErr w:type="spellEnd"/>
      <w:r>
        <w:t xml:space="preserve"> ORM, </w:t>
      </w:r>
      <w:r w:rsidR="00755A16">
        <w:t xml:space="preserve">custom </w:t>
      </w:r>
      <w:r>
        <w:t>NodeJS/Express API and ReactJS front end to offer users a list of upcoming UFC and Boxing events.</w:t>
      </w:r>
    </w:p>
    <w:p w14:paraId="3F53E7C2" w14:textId="77777777" w:rsidR="001740E5" w:rsidRDefault="001740E5" w:rsidP="001740E5">
      <w:pPr>
        <w:pStyle w:val="ListBullet"/>
        <w:numPr>
          <w:ilvl w:val="0"/>
          <w:numId w:val="0"/>
        </w:numPr>
        <w:ind w:left="360"/>
      </w:pPr>
    </w:p>
    <w:p w14:paraId="41471941" w14:textId="2FCD5A23" w:rsidR="00D52B99" w:rsidRDefault="00D52B99" w:rsidP="00D52B99">
      <w:pPr>
        <w:pStyle w:val="Heading3"/>
      </w:pPr>
      <w:r>
        <w:t>June 1 – june 30</w:t>
      </w:r>
      <w:r w:rsidR="00060B17">
        <w:t>, 2022</w:t>
      </w:r>
    </w:p>
    <w:p w14:paraId="7B16EE06" w14:textId="5259067E" w:rsidR="009333B9" w:rsidRPr="00B6655E" w:rsidRDefault="00D52B99" w:rsidP="00D52B99">
      <w:pPr>
        <w:pStyle w:val="Heading2"/>
        <w:rPr>
          <w:rStyle w:val="Emphasis"/>
          <w:color w:val="auto"/>
          <w:sz w:val="28"/>
          <w:szCs w:val="24"/>
        </w:rPr>
      </w:pPr>
      <w:r w:rsidRPr="00B6655E">
        <w:rPr>
          <w:sz w:val="28"/>
          <w:szCs w:val="24"/>
        </w:rPr>
        <w:t>Quiz App /</w:t>
      </w:r>
      <w:r w:rsidRPr="00B6655E">
        <w:rPr>
          <w:color w:val="auto"/>
          <w:sz w:val="28"/>
          <w:szCs w:val="24"/>
        </w:rPr>
        <w:t xml:space="preserve"> </w:t>
      </w:r>
      <w:hyperlink r:id="rId12" w:history="1">
        <w:r w:rsidRPr="00B6655E">
          <w:rPr>
            <w:rStyle w:val="Hyperlink"/>
            <w:color w:val="auto"/>
            <w:sz w:val="28"/>
            <w:szCs w:val="24"/>
          </w:rPr>
          <w:t>Repo</w:t>
        </w:r>
      </w:hyperlink>
    </w:p>
    <w:p w14:paraId="3C5AEE42" w14:textId="5E67D4DB" w:rsidR="00C66C13" w:rsidRDefault="00C66C13" w:rsidP="00C66C13">
      <w:pPr>
        <w:pStyle w:val="ListBullet"/>
      </w:pPr>
      <w:r>
        <w:t xml:space="preserve">Utilizes a React front end to offer up quizzes </w:t>
      </w:r>
      <w:r w:rsidR="00F14109">
        <w:t>stored in a MySQL database through a custom API built using NodeJS/Express.</w:t>
      </w:r>
    </w:p>
    <w:p w14:paraId="0B7293E4" w14:textId="1095EE0E" w:rsidR="00F14109" w:rsidRDefault="00F14109" w:rsidP="00C66C13">
      <w:pPr>
        <w:pStyle w:val="ListBullet"/>
      </w:pPr>
      <w:r>
        <w:t xml:space="preserve">Uses the </w:t>
      </w:r>
      <w:proofErr w:type="spellStart"/>
      <w:r>
        <w:t>Sequelize</w:t>
      </w:r>
      <w:proofErr w:type="spellEnd"/>
      <w:r>
        <w:t xml:space="preserve"> ORM to seed and query data on the database.</w:t>
      </w:r>
    </w:p>
    <w:p w14:paraId="62DA3ED0" w14:textId="77777777" w:rsidR="00060B17" w:rsidRDefault="00060B17" w:rsidP="00060B17">
      <w:pPr>
        <w:pStyle w:val="ListBullet"/>
        <w:numPr>
          <w:ilvl w:val="0"/>
          <w:numId w:val="0"/>
        </w:numPr>
        <w:ind w:left="360"/>
      </w:pPr>
    </w:p>
    <w:p w14:paraId="1D842B46" w14:textId="32C37CC2" w:rsidR="00060B17" w:rsidRDefault="00060B17" w:rsidP="00060B17">
      <w:pPr>
        <w:pStyle w:val="Heading3"/>
      </w:pPr>
      <w:r>
        <w:t>April 1 – April 30, 2022</w:t>
      </w:r>
    </w:p>
    <w:p w14:paraId="3DDC60AC" w14:textId="32CBE0B9" w:rsidR="00CD029E" w:rsidRPr="00B6655E" w:rsidRDefault="00060B17" w:rsidP="00CD029E">
      <w:pPr>
        <w:pStyle w:val="Heading2"/>
        <w:rPr>
          <w:rStyle w:val="Emphasis"/>
          <w:color w:val="auto"/>
          <w:sz w:val="28"/>
          <w:szCs w:val="24"/>
        </w:rPr>
      </w:pPr>
      <w:proofErr w:type="spellStart"/>
      <w:r w:rsidRPr="00B6655E">
        <w:rPr>
          <w:sz w:val="28"/>
          <w:szCs w:val="24"/>
        </w:rPr>
        <w:t>GamesFree</w:t>
      </w:r>
      <w:proofErr w:type="spellEnd"/>
      <w:r w:rsidR="00CD029E" w:rsidRPr="00B6655E">
        <w:rPr>
          <w:sz w:val="28"/>
          <w:szCs w:val="24"/>
        </w:rPr>
        <w:t xml:space="preserve"> /</w:t>
      </w:r>
      <w:r w:rsidR="00CD029E" w:rsidRPr="00B6655E">
        <w:rPr>
          <w:color w:val="auto"/>
          <w:sz w:val="28"/>
          <w:szCs w:val="24"/>
        </w:rPr>
        <w:t xml:space="preserve"> </w:t>
      </w:r>
      <w:hyperlink r:id="rId13" w:history="1">
        <w:r w:rsidRPr="00B6655E">
          <w:rPr>
            <w:rStyle w:val="Hyperlink"/>
            <w:color w:val="000000" w:themeColor="text1"/>
            <w:sz w:val="28"/>
            <w:szCs w:val="24"/>
          </w:rPr>
          <w:t>Repo</w:t>
        </w:r>
      </w:hyperlink>
      <w:r w:rsidRPr="00B6655E">
        <w:rPr>
          <w:rStyle w:val="Emphasis"/>
          <w:color w:val="000000" w:themeColor="text1"/>
          <w:sz w:val="28"/>
          <w:szCs w:val="24"/>
        </w:rPr>
        <w:t xml:space="preserve"> </w:t>
      </w:r>
      <w:r w:rsidRPr="00B6655E">
        <w:rPr>
          <w:rStyle w:val="Emphasis"/>
          <w:color w:val="114980" w:themeColor="accent2"/>
          <w:sz w:val="28"/>
          <w:szCs w:val="24"/>
        </w:rPr>
        <w:t xml:space="preserve">/ </w:t>
      </w:r>
      <w:hyperlink r:id="rId14" w:history="1">
        <w:r w:rsidRPr="00B6655E">
          <w:rPr>
            <w:rStyle w:val="Hyperlink"/>
            <w:color w:val="000000" w:themeColor="text1"/>
            <w:sz w:val="28"/>
            <w:szCs w:val="24"/>
          </w:rPr>
          <w:t>Live</w:t>
        </w:r>
      </w:hyperlink>
    </w:p>
    <w:p w14:paraId="11E41E30" w14:textId="77B53209" w:rsidR="00CD029E" w:rsidRDefault="00060B17" w:rsidP="00060B17">
      <w:pPr>
        <w:pStyle w:val="ListBullet"/>
      </w:pPr>
      <w:proofErr w:type="spellStart"/>
      <w:r>
        <w:t>GamesFree</w:t>
      </w:r>
      <w:proofErr w:type="spellEnd"/>
      <w:r>
        <w:t xml:space="preserve"> uses</w:t>
      </w:r>
      <w:r w:rsidR="00E4158B">
        <w:t xml:space="preserve"> React and a</w:t>
      </w:r>
      <w:r>
        <w:t xml:space="preserve"> 3</w:t>
      </w:r>
      <w:r w:rsidRPr="00060B17">
        <w:rPr>
          <w:vertAlign w:val="superscript"/>
        </w:rPr>
        <w:t>rd</w:t>
      </w:r>
      <w:r>
        <w:t xml:space="preserve"> party API to offer free games</w:t>
      </w:r>
      <w:r w:rsidR="00E4158B">
        <w:t>, items, and opportunities to users.</w:t>
      </w:r>
    </w:p>
    <w:p w14:paraId="50C1400B" w14:textId="1EC8316C" w:rsidR="00E4158B" w:rsidRPr="002D658A" w:rsidRDefault="00E4158B" w:rsidP="00060B17">
      <w:pPr>
        <w:pStyle w:val="ListBullet"/>
      </w:pPr>
      <w:r>
        <w:t xml:space="preserve">Allows for searching, </w:t>
      </w:r>
      <w:r w:rsidR="00CD2B17">
        <w:t>filtering,</w:t>
      </w:r>
      <w:r>
        <w:t xml:space="preserve"> and sorting.</w:t>
      </w:r>
    </w:p>
    <w:sectPr w:rsidR="00E4158B" w:rsidRPr="002D658A" w:rsidSect="00D92B95">
      <w:footerReference w:type="default" r:id="rId15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5A233" w14:textId="77777777" w:rsidR="00B413B6" w:rsidRDefault="00B413B6" w:rsidP="00725803">
      <w:pPr>
        <w:spacing w:after="0"/>
      </w:pPr>
      <w:r>
        <w:separator/>
      </w:r>
    </w:p>
  </w:endnote>
  <w:endnote w:type="continuationSeparator" w:id="0">
    <w:p w14:paraId="35ABC7EA" w14:textId="77777777" w:rsidR="00B413B6" w:rsidRDefault="00B413B6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5AF6DF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D2C2D" w14:textId="77777777" w:rsidR="00B413B6" w:rsidRDefault="00B413B6" w:rsidP="00725803">
      <w:pPr>
        <w:spacing w:after="0"/>
      </w:pPr>
      <w:r>
        <w:separator/>
      </w:r>
    </w:p>
  </w:footnote>
  <w:footnote w:type="continuationSeparator" w:id="0">
    <w:p w14:paraId="07E2F1A5" w14:textId="77777777" w:rsidR="00B413B6" w:rsidRDefault="00B413B6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E79141D"/>
    <w:multiLevelType w:val="hybridMultilevel"/>
    <w:tmpl w:val="C0ECA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672525">
    <w:abstractNumId w:val="9"/>
  </w:num>
  <w:num w:numId="2" w16cid:durableId="707950433">
    <w:abstractNumId w:val="7"/>
  </w:num>
  <w:num w:numId="3" w16cid:durableId="1490366958">
    <w:abstractNumId w:val="6"/>
  </w:num>
  <w:num w:numId="4" w16cid:durableId="9700878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22076999">
    <w:abstractNumId w:val="8"/>
  </w:num>
  <w:num w:numId="6" w16cid:durableId="55205863">
    <w:abstractNumId w:val="10"/>
  </w:num>
  <w:num w:numId="7" w16cid:durableId="374086515">
    <w:abstractNumId w:val="5"/>
  </w:num>
  <w:num w:numId="8" w16cid:durableId="2146964831">
    <w:abstractNumId w:val="4"/>
  </w:num>
  <w:num w:numId="9" w16cid:durableId="1241479824">
    <w:abstractNumId w:val="3"/>
  </w:num>
  <w:num w:numId="10" w16cid:durableId="2119370918">
    <w:abstractNumId w:val="2"/>
  </w:num>
  <w:num w:numId="11" w16cid:durableId="239410776">
    <w:abstractNumId w:val="1"/>
  </w:num>
  <w:num w:numId="12" w16cid:durableId="2122141391">
    <w:abstractNumId w:val="0"/>
  </w:num>
  <w:num w:numId="13" w16cid:durableId="18756536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D7"/>
    <w:rsid w:val="00025E77"/>
    <w:rsid w:val="00027312"/>
    <w:rsid w:val="00060B17"/>
    <w:rsid w:val="000645F2"/>
    <w:rsid w:val="00082F03"/>
    <w:rsid w:val="000835A0"/>
    <w:rsid w:val="000934A2"/>
    <w:rsid w:val="001740E5"/>
    <w:rsid w:val="00180AD3"/>
    <w:rsid w:val="001B0955"/>
    <w:rsid w:val="00220004"/>
    <w:rsid w:val="00227784"/>
    <w:rsid w:val="0023705D"/>
    <w:rsid w:val="00250A31"/>
    <w:rsid w:val="00251C13"/>
    <w:rsid w:val="002922D0"/>
    <w:rsid w:val="002D658A"/>
    <w:rsid w:val="0031226B"/>
    <w:rsid w:val="00340B03"/>
    <w:rsid w:val="00380AE7"/>
    <w:rsid w:val="003A6943"/>
    <w:rsid w:val="00410BA2"/>
    <w:rsid w:val="00434074"/>
    <w:rsid w:val="00463C3B"/>
    <w:rsid w:val="004937AE"/>
    <w:rsid w:val="004B6E1E"/>
    <w:rsid w:val="004E2970"/>
    <w:rsid w:val="004E38A6"/>
    <w:rsid w:val="005026DD"/>
    <w:rsid w:val="00513EFC"/>
    <w:rsid w:val="0052113B"/>
    <w:rsid w:val="00564951"/>
    <w:rsid w:val="00573BF9"/>
    <w:rsid w:val="005A4A49"/>
    <w:rsid w:val="005B1D68"/>
    <w:rsid w:val="00611B37"/>
    <w:rsid w:val="006252B4"/>
    <w:rsid w:val="00646BA2"/>
    <w:rsid w:val="00675EA0"/>
    <w:rsid w:val="006976D7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55A16"/>
    <w:rsid w:val="00794D4A"/>
    <w:rsid w:val="007B06EB"/>
    <w:rsid w:val="00857E6B"/>
    <w:rsid w:val="008968C4"/>
    <w:rsid w:val="008D7C1C"/>
    <w:rsid w:val="0092291B"/>
    <w:rsid w:val="00932D92"/>
    <w:rsid w:val="009333B9"/>
    <w:rsid w:val="0095272C"/>
    <w:rsid w:val="00972024"/>
    <w:rsid w:val="009C7FD8"/>
    <w:rsid w:val="009F02AA"/>
    <w:rsid w:val="009F04D2"/>
    <w:rsid w:val="009F2BA7"/>
    <w:rsid w:val="009F6DA0"/>
    <w:rsid w:val="00A01182"/>
    <w:rsid w:val="00AD13CB"/>
    <w:rsid w:val="00AD3FD8"/>
    <w:rsid w:val="00B370A8"/>
    <w:rsid w:val="00B413B6"/>
    <w:rsid w:val="00B6655E"/>
    <w:rsid w:val="00BA5601"/>
    <w:rsid w:val="00BC7376"/>
    <w:rsid w:val="00BD669A"/>
    <w:rsid w:val="00BF60F6"/>
    <w:rsid w:val="00C13F2B"/>
    <w:rsid w:val="00C43D65"/>
    <w:rsid w:val="00C66C13"/>
    <w:rsid w:val="00C84833"/>
    <w:rsid w:val="00C9044F"/>
    <w:rsid w:val="00CD029E"/>
    <w:rsid w:val="00CD2B17"/>
    <w:rsid w:val="00D13657"/>
    <w:rsid w:val="00D2420D"/>
    <w:rsid w:val="00D30382"/>
    <w:rsid w:val="00D32D88"/>
    <w:rsid w:val="00D413F9"/>
    <w:rsid w:val="00D44E50"/>
    <w:rsid w:val="00D52B99"/>
    <w:rsid w:val="00D77E6B"/>
    <w:rsid w:val="00D90060"/>
    <w:rsid w:val="00D92B95"/>
    <w:rsid w:val="00DB1167"/>
    <w:rsid w:val="00E03F71"/>
    <w:rsid w:val="00E154B5"/>
    <w:rsid w:val="00E232F0"/>
    <w:rsid w:val="00E4158B"/>
    <w:rsid w:val="00E5096C"/>
    <w:rsid w:val="00E52791"/>
    <w:rsid w:val="00E64456"/>
    <w:rsid w:val="00E73901"/>
    <w:rsid w:val="00E83195"/>
    <w:rsid w:val="00EE618A"/>
    <w:rsid w:val="00F00A4F"/>
    <w:rsid w:val="00F04BCA"/>
    <w:rsid w:val="00F14109"/>
    <w:rsid w:val="00F33CD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E4342A"/>
  <w15:chartTrackingRefBased/>
  <w15:docId w15:val="{44179658-AC9D-4752-8C6D-8C0C1538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D32D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ClementTJ-FS/WDD348/tree/dev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ClementTJ-FS/WDD442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ight-finder-prod.herokuapp.com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ClementTJ-FS" TargetMode="External"/><Relationship Id="rId4" Type="http://schemas.openxmlformats.org/officeDocument/2006/relationships/styles" Target="styles.xml"/><Relationship Id="rId9" Type="http://schemas.openxmlformats.org/officeDocument/2006/relationships/hyperlink" Target="Tj.Clement0@gmail.com" TargetMode="External"/><Relationship Id="rId14" Type="http://schemas.openxmlformats.org/officeDocument/2006/relationships/hyperlink" Target="https://clementtj-fs.github.io/WDD348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nsho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75C03143AF4DE2A77DE10ED2946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C1548-5A8A-43E8-ACC6-E94FB9E0A6E9}"/>
      </w:docPartPr>
      <w:docPartBody>
        <w:p w:rsidR="00110151" w:rsidRDefault="00000000">
          <w:pPr>
            <w:pStyle w:val="4675C03143AF4DE2A77DE10ED2946325"/>
          </w:pPr>
          <w:r>
            <w:t>First Name</w:t>
          </w:r>
        </w:p>
      </w:docPartBody>
    </w:docPart>
    <w:docPart>
      <w:docPartPr>
        <w:name w:val="2496CDDF93D64FB18F56F0ED6397A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EE35D-2A69-409A-90F1-6D4CAABAE277}"/>
      </w:docPartPr>
      <w:docPartBody>
        <w:p w:rsidR="00110151" w:rsidRDefault="00000000">
          <w:pPr>
            <w:pStyle w:val="2496CDDF93D64FB18F56F0ED6397A332"/>
          </w:pPr>
          <w:r>
            <w:t>Last Name</w:t>
          </w:r>
        </w:p>
      </w:docPartBody>
    </w:docPart>
    <w:docPart>
      <w:docPartPr>
        <w:name w:val="AF36892A9F4F472EB9265F57EBBAE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F307D-9FE6-4142-89C8-664830DADF0F}"/>
      </w:docPartPr>
      <w:docPartBody>
        <w:p w:rsidR="00110151" w:rsidRDefault="00000000">
          <w:pPr>
            <w:pStyle w:val="AF36892A9F4F472EB9265F57EBBAE3E7"/>
          </w:pPr>
          <w:r>
            <w:t>Skills</w:t>
          </w:r>
        </w:p>
      </w:docPartBody>
    </w:docPart>
    <w:docPart>
      <w:docPartPr>
        <w:name w:val="58D3992C07F44D239BC6D647E6708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05AF1-9558-4077-BA3F-F45FD03F6CFE}"/>
      </w:docPartPr>
      <w:docPartBody>
        <w:p w:rsidR="00110151" w:rsidRDefault="00000000">
          <w:pPr>
            <w:pStyle w:val="58D3992C07F44D239BC6D647E6708A57"/>
          </w:pPr>
          <w:r w:rsidRPr="0070237E">
            <w:t>Education</w:t>
          </w:r>
        </w:p>
      </w:docPartBody>
    </w:docPart>
    <w:docPart>
      <w:docPartPr>
        <w:name w:val="07EB2F5424BB43FA8A80E41C8F20F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04061F-4909-4315-988A-F1CD0FC8445D}"/>
      </w:docPartPr>
      <w:docPartBody>
        <w:p w:rsidR="00110151" w:rsidRDefault="00724D3B" w:rsidP="00724D3B">
          <w:pPr>
            <w:pStyle w:val="07EB2F5424BB43FA8A80E41C8F20FB37"/>
          </w:pPr>
          <w:r w:rsidRPr="009D0878">
            <w:t>Phone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D3B"/>
    <w:rsid w:val="00110151"/>
    <w:rsid w:val="00200305"/>
    <w:rsid w:val="00724D3B"/>
    <w:rsid w:val="009B3EB4"/>
    <w:rsid w:val="00AD29DF"/>
    <w:rsid w:val="00B02D0B"/>
    <w:rsid w:val="00BC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75C03143AF4DE2A77DE10ED2946325">
    <w:name w:val="4675C03143AF4DE2A77DE10ED2946325"/>
  </w:style>
  <w:style w:type="paragraph" w:customStyle="1" w:styleId="2496CDDF93D64FB18F56F0ED6397A332">
    <w:name w:val="2496CDDF93D64FB18F56F0ED6397A332"/>
  </w:style>
  <w:style w:type="paragraph" w:customStyle="1" w:styleId="AF36892A9F4F472EB9265F57EBBAE3E7">
    <w:name w:val="AF36892A9F4F472EB9265F57EBBAE3E7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58D3992C07F44D239BC6D647E6708A57">
    <w:name w:val="58D3992C07F44D239BC6D647E6708A57"/>
  </w:style>
  <w:style w:type="paragraph" w:customStyle="1" w:styleId="07EB2F5424BB43FA8A80E41C8F20FB37">
    <w:name w:val="07EB2F5424BB43FA8A80E41C8F20FB37"/>
    <w:rsid w:val="00724D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TJ</Abstract>
  <CompanyAddress>PO Box 802, Garibaldi OR, 97118</CompanyAddress>
  <CompanyPhone>(541)418-2542</CompanyPhone>
  <CompanyFax/>
  <CompanyEmail>Tj.Clement0@gmail.com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CEF82-638B-4E53-A4E7-107D8FEE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1909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Clement</dc:creator>
  <cp:keywords/>
  <dc:description/>
  <cp:lastModifiedBy>TJ Clement</cp:lastModifiedBy>
  <cp:revision>7</cp:revision>
  <dcterms:created xsi:type="dcterms:W3CDTF">2022-09-01T21:58:00Z</dcterms:created>
  <dcterms:modified xsi:type="dcterms:W3CDTF">2022-09-19T19:44:00Z</dcterms:modified>
  <cp:category>Clement</cp:category>
  <cp:contentStatus>https://github.com/ClementTJ-FS</cp:contentStatus>
</cp:coreProperties>
</file>